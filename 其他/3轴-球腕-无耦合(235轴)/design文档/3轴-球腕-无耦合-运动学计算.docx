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Default Extension="bin" ContentType="application/vnd.openxmlformats-officedocument.oleObject"/>
  <Default Extension="wmf" ContentType="image/wm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jc w:val="center"/>
      </w:pPr>
      <w:r>
        <w:drawing>
          <wp:inline distT="0" distB="0" distL="114300" distR="114300">
            <wp:extent cx="5269230" cy="6373495"/>
            <wp:effectExtent l="0" t="0" r="15" b="34"/>
            <wp:docPr id="1" name="图片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2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637349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firstLine="0"/>
        <w:rPr>
          <w:rFonts w:eastAsia="宋体" w:hint="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Chars="20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4267"/>
      </w:tblGrid>
      <w:t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drawing>
                <wp:inline distT="0" distB="0" distL="114300" distR="114300">
                  <wp:extent cx="2565400" cy="2808605"/>
                  <wp:effectExtent l="0" t="0" r="24" b="11"/>
                  <wp:docPr id="4" name="图片 5" descr="未命名绘图.drawio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5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5400" cy="280860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drawing>
                <wp:inline distT="0" distB="0" distL="114300" distR="114300">
                  <wp:extent cx="2653029" cy="2732405"/>
                  <wp:effectExtent l="0" t="0" r="24" b="10"/>
                  <wp:docPr id="7" name="图片 34" descr="C:\Users\NeverRobot\Desktop\捕获.PNG捕获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34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53029" cy="273240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Chars="200"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jc w:val="center"/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alibri" w:eastAsia="宋体" w:cs="Arial" w:hAnsi="Calibri" w:hint="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Calibri" w:eastAsia="宋体" w:cs="Arial" w:hAnsi="Calibr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Chars="20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type id="_x0000_t75" coordsize="21600,216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type="#_x0000_t75" filled="f" stroked="f" style="width:319.0pt;height:72.0pt;" o:ole="">
            <v:stroke color="#000000"/>
            <v:imagedata r:id="rId5" o:title=""/>
            <o:lock aspectratio="t"/>
            <w10:anchorLock/>
          </v:shape>
          <o:OLEObject Type="Embed" ProgID="Package" ShapeID="_x0000_i1" DrawAspect="Content" ObjectID="_1393063351" r:id="rId6"/>
        </w:obje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2" type="#_x0000_t75" filled="f" stroked="f" style="width:16.0pt;height:18.0pt;" o:ole="">
            <v:stroke color="#000000"/>
            <v:imagedata r:id="rId7" o:title="image5"/>
            <o:lock aspectratio="t"/>
            <w10:anchorLock/>
          </v:shape>
          <o:OLEObject Type="Embed" ProgID="Package" ShapeID="_x0000_i2" DrawAspect="Content" ObjectID="_1393063352" r:id="rId8"/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3" type="#_x0000_t75" filled="f" stroked="f" style="width:16.0pt;height:18.0pt;" o:ole="">
            <v:stroke color="#000000"/>
            <v:imagedata r:id="rId9" o:title="image6"/>
            <o:lock aspectratio="t"/>
            <w10:anchorLock/>
          </v:shape>
          <o:OLEObject Type="Embed" ProgID="Package" ShapeID="_x0000_i3" DrawAspect="Content" ObjectID="_1393063353" r:id="rId10"/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4" type="#_x0000_t75" filled="f" stroked="f" style="width:17.0pt;height:19.0pt;" o:ole="">
            <v:stroke color="#000000"/>
            <v:imagedata r:id="rId11" o:title="image7"/>
            <o:lock aspectratio="t"/>
            <w10:anchorLock/>
          </v:shape>
          <o:OLEObject Type="Embed" ProgID="Package" ShapeID="_x0000_i4" DrawAspect="Content" ObjectID="_1393063354" r:id="rId12"/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5" type="#_x0000_t75" filled="f" stroked="f" style="width:17.0pt;height:18.0pt;" o:ole="">
            <v:stroke color="#000000"/>
            <v:imagedata r:id="rId13" o:title="image8"/>
            <o:lock aspectratio="t"/>
            <w10:anchorLock/>
          </v:shape>
          <o:OLEObject Type="Embed" ProgID="Package" ShapeID="_x0000_i5" DrawAspect="Content" ObjectID="_1393063355" r:id="rId14"/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6" type="#_x0000_t75" filled="f" stroked="f" style="width:17.0pt;height:19.0pt;" o:ole="">
            <v:stroke color="#000000"/>
            <v:imagedata r:id="rId15" o:title="image9"/>
            <o:lock aspectratio="t"/>
            <w10:anchorLock/>
          </v:shape>
          <o:OLEObject Type="Embed" ProgID="Package" ShapeID="_x0000_i6" DrawAspect="Content" ObjectID="_1393063356" r:id="rId16"/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7" type="#_x0000_t75" filled="f" stroked="f" style="width:17.0pt;height:19.0pt;" o:ole="">
            <v:stroke color="#000000"/>
            <v:imagedata r:id="rId17" o:title="image10"/>
            <o:lock aspectratio="t"/>
            <w10:anchorLock/>
          </v:shape>
          <o:OLEObject Type="Embed" ProgID="Package" ShapeID="_x0000_i7" DrawAspect="Content" ObjectID="_1393063357" r:id="rId18"/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206"/>
      </w:tblGrid>
      <w:t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8" type="#_x0000_t75" filled="f" stroked="f" style="width:131.29027pt;height:72.0pt;" o:ole="">
                  <v:stroke color="#000000"/>
                  <v:imagedata r:id="rId19" o:title=""/>
                  <o:lock aspectratio="t"/>
                  <w10:anchorLock/>
                </v:shape>
                <o:OLEObject Type="Embed" ProgID="Package" ShapeID="_x0000_i8" DrawAspect="Content" ObjectID="_1393063358" r:id="rId20"/>
              </w:objec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9" type="#_x0000_t75" filled="f" stroked="f" style="width:157.62364pt;height:72.0pt;" o:ole="">
                  <v:stroke color="#000000"/>
                  <v:imagedata r:id="rId21" o:title=""/>
                  <o:lock aspectratio="t"/>
                  <w10:anchorLock/>
                </v:shape>
                <o:OLEObject Type="Embed" ProgID="Package" ShapeID="_x0000_i9" DrawAspect="Content" ObjectID="_1393063359" r:id="rId22"/>
              </w:object>
            </w:r>
          </w:p>
        </w:tc>
      </w:tr>
      <w:t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" type="#_x0000_t75" filled="f" stroked="f" style="width:153.0pt;height:72.0pt;" o:ole="">
                  <v:stroke color="#000000"/>
                  <v:imagedata r:id="rId23" o:title=""/>
                  <o:lock aspectratio="t"/>
                  <w10:anchorLock/>
                </v:shape>
                <o:OLEObject Type="Embed" ProgID="Package" ShapeID="_x0000_i10" DrawAspect="Content" ObjectID="_1393063360" r:id="rId24"/>
              </w:objec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1" type="#_x0000_t75" filled="f" stroked="f" style="width:136.43567pt;height:72.0pt;" o:ole="">
                  <v:stroke color="#000000"/>
                  <v:imagedata r:id="rId25" o:title=""/>
                  <o:lock aspectratio="t"/>
                  <w10:anchorLock/>
                </v:shape>
                <o:OLEObject Type="Embed" ProgID="Package" ShapeID="_x0000_i11" DrawAspect="Content" ObjectID="_1393063361" r:id="rId26"/>
              </w:object>
            </w:r>
          </w:p>
        </w:tc>
      </w:tr>
      <w:t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2" type="#_x0000_t75" filled="f" stroked="f" style="width:149.0pt;height:72.0pt;" o:ole="">
                  <v:stroke color="#000000"/>
                  <v:imagedata r:id="rId27" o:title=""/>
                  <o:lock aspectratio="t"/>
                  <w10:anchorLock/>
                </v:shape>
                <o:OLEObject Type="Embed" ProgID="Package" ShapeID="_x0000_i12" DrawAspect="Content" ObjectID="_1393063362" r:id="rId28"/>
              </w:objec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3" type="#_x0000_t75" filled="f" stroked="f" style="width:136.06071pt;height:72.0pt;" o:ole="">
                  <v:stroke color="#000000"/>
                  <v:imagedata r:id="rId29" o:title=""/>
                  <o:lock aspectratio="t"/>
                  <w10:anchorLock/>
                </v:shape>
                <o:OLEObject Type="Embed" ProgID="Package" ShapeID="_x0000_i13" DrawAspect="Content" ObjectID="_1393063363" r:id="rId30"/>
              </w:object>
            </w:r>
          </w:p>
        </w:tc>
      </w:tr>
      <w:t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4" type="#_x0000_t75" filled="f" stroked="f" style="width:137.0pt;height:19.0pt;" o:ole="">
                  <v:stroke color="#000000"/>
                  <v:imagedata r:id="rId31" o:title="image17"/>
                  <o:lock aspectratio="t"/>
                  <w10:anchorLock/>
                </v:shape>
                <o:OLEObject Type="Embed" ProgID="Package" ShapeID="_x0000_i14" DrawAspect="Content" ObjectID="_1393063364" r:id="rId32"/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Chars="20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T[1,1]=</w:t>
      </w:r>
      <w:r>
        <w:rPr>
          <w:i w:val="0"/>
          <w:lang w:val="en-US" w:eastAsia="zh-CN"/>
        </w:rPr>
        <w:t>c235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T[1,2]=</w:t>
      </w:r>
      <w:r>
        <w:rPr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T[1,3]=</w:t>
      </w:r>
      <w:r>
        <w:rPr>
          <w:i w:val="0"/>
          <w:lang w:val="en-US" w:eastAsia="zh-CN"/>
        </w:rPr>
        <w:t>s235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T[1,4]=</w:t>
      </w:r>
      <w:r>
        <w:rPr>
          <w:i w:val="0"/>
          <w:lang w:val="en-US" w:eastAsia="zh-CN"/>
        </w:rPr>
        <w:t>a2 - a3*s2 - a4*s23 + d4*c23 + d6*s235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T[2,1]=</w:t>
      </w:r>
      <w:r>
        <w:rPr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T[2,2]=</w:t>
      </w:r>
      <w:r>
        <w:rPr>
          <w:i w:val="0"/>
          <w:lang w:val="en-US" w:eastAsia="zh-CN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T[2,3]=</w:t>
      </w:r>
      <w:r>
        <w:rPr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T[2,4]=</w:t>
      </w:r>
      <w:r>
        <w:rPr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T[3,1]=</w:t>
      </w:r>
      <w:r>
        <w:rPr>
          <w:i w:val="0"/>
          <w:lang w:val="en-US" w:eastAsia="zh-CN"/>
        </w:rPr>
        <w:t>s235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T[3,2]=</w:t>
      </w:r>
      <w:r>
        <w:rPr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T[3,3]=-c23</w:t>
      </w:r>
      <w:r>
        <w:rPr>
          <w:i w:val="0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T[3,4]=</w:t>
      </w:r>
      <w:r>
        <w:rPr>
          <w:i w:val="0"/>
          <w:lang w:val="en-US" w:eastAsia="zh-CN"/>
        </w:rPr>
        <w:t>d1 + a3*c2 + a4*c23 + d4*s23 - d6*c235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T[4,1]=0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T[4,2]=0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T[4,3]=0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T[4,4]=1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Chars="20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Chars="200"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其中，s2=sin(q2)，c2=cos(q2)，s23=sin(q2+q3)，c23=cos(q2+q3)，s</w:t>
      </w:r>
      <w:r>
        <w:rPr>
          <w:sz w:val="24"/>
          <w:szCs w:val="24"/>
          <w:lang w:val="en-US" w:eastAsia="zh-CN"/>
        </w:rPr>
        <w:t>235</w:t>
      </w:r>
      <w:r>
        <w:rPr>
          <w:rFonts w:hint="eastAsia"/>
          <w:sz w:val="24"/>
          <w:szCs w:val="24"/>
          <w:lang w:val="en-US" w:eastAsia="zh-CN"/>
        </w:rPr>
        <w:t>=sin(q</w:t>
      </w:r>
      <w:r>
        <w:rPr>
          <w:sz w:val="24"/>
          <w:szCs w:val="24"/>
          <w:lang w:val="en-US" w:eastAsia="zh-CN"/>
        </w:rPr>
        <w:t>2+q3+q5</w:t>
      </w:r>
      <w:r>
        <w:rPr>
          <w:rFonts w:hint="eastAsia"/>
          <w:sz w:val="24"/>
          <w:szCs w:val="24"/>
          <w:lang w:val="en-US" w:eastAsia="zh-CN"/>
        </w:rPr>
        <w:t>)，c</w:t>
      </w:r>
      <w:r>
        <w:rPr>
          <w:sz w:val="24"/>
          <w:szCs w:val="24"/>
          <w:lang w:val="en-US" w:eastAsia="zh-CN"/>
        </w:rPr>
        <w:t>235</w:t>
      </w:r>
      <w:r>
        <w:rPr>
          <w:rFonts w:hint="eastAsia"/>
          <w:sz w:val="24"/>
          <w:szCs w:val="24"/>
          <w:lang w:val="en-US" w:eastAsia="zh-CN"/>
        </w:rPr>
        <w:t>=cos(q</w:t>
      </w:r>
      <w:r>
        <w:rPr>
          <w:sz w:val="24"/>
          <w:szCs w:val="24"/>
          <w:lang w:val="en-US" w:eastAsia="zh-CN"/>
        </w:rPr>
        <w:t>2+q3+q5</w:t>
      </w:r>
      <w:r>
        <w:rPr>
          <w:rFonts w:hint="eastAsia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position w:val="-102"/>
          <w:lang w:val="en-US" w:eastAsia="zh-CN"/>
        </w:rPr>
      </w:pPr>
      <w:r>
        <w:rPr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ind w:left="420"/>
        <w:jc w:val="both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</w:t>
      </w:r>
      <w:r>
        <w:rPr>
          <w:rFonts w:hint="eastAsia"/>
          <w:b w:val="0"/>
          <w:bCs w:val="0"/>
          <w:color w:val="auto"/>
          <w:sz w:val="21"/>
          <w:lang w:val="en-US" w:eastAsia="zh-CN"/>
        </w:rPr>
        <w:t>P=[X,Y,Z,A,B,C]，可求出T矩阵。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adjustRightInd/>
        <w:snapToGrid/>
        <w:jc w:val="center"/>
        <w:textAlignment w:val="center"/>
        <w:rPr>
          <w:position w:val="-66"/>
        </w:rPr>
      </w:pPr>
      <w:r>
        <w:rPr>
          <w:position w:val="-66"/>
          <w:lang w:val="en-US" w:eastAsia="zh-CN"/>
        </w:rPr>
        <w:object>
          <v:shape id="_x0000_i15" type="#_x0000_t75" filled="f" stroked="f" style="width:114.0pt;height:72.0pt;" o:ole="">
            <v:stroke color="#000000"/>
            <v:imagedata r:id="rId33" o:title=""/>
            <o:lock aspectratio="t"/>
            <w10:anchorLock/>
          </v:shape>
          <o:OLEObject Type="Embed" ProgID="Package" ShapeID="_x0000_i15" DrawAspect="Content" ObjectID="_1393063365" r:id="rId34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adjustRightInd/>
        <w:snapToGrid/>
        <w:jc w:val="center"/>
        <w:textAlignment w:val="center"/>
        <w:rPr>
          <w:position w:val="-54"/>
        </w:rPr>
      </w:pPr>
      <w:r>
        <w:rPr>
          <w:position w:val="-54"/>
          <w:lang w:val="en-US" w:eastAsia="zh-CN"/>
        </w:rPr>
        <w:object>
          <v:shape id="_x0000_i16" type="#_x0000_t75" filled="f" stroked="f" style="width:385.6496pt;height:38.976414pt;" o:ole="">
            <v:stroke color="#000000"/>
            <v:imagedata r:id="rId35" o:title=""/>
            <o:lock aspectratio="t"/>
            <w10:anchorLock/>
          </v:shape>
          <o:OLEObject Type="Embed" ProgID="Package" ShapeID="_x0000_i16" DrawAspect="Content" ObjectID="_1393063366" r:id="rId36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object>
          <v:shape id="_x0000_i17" type="#_x0000_t75" filled="f" stroked="f" style="width:335.45282pt;height:38.748165pt;" o:ole="">
            <v:stroke color="#000000"/>
            <v:imagedata r:id="rId37" o:title="4375302601676976054169"/>
            <o:lock aspectratio="t"/>
            <w10:anchorLock/>
          </v:shape>
          <o:OLEObject Type="Embed" ProgID="Package" ShapeID="_x0000_i17" DrawAspect="Content" ObjectID="_1393063367" r:id="rId38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由于：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adjustRightInd/>
        <w:snapToGrid/>
        <w:jc w:val="center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object>
          <v:shape id="_x0000_i18" type="#_x0000_t75" filled="f" stroked="f" style="width:436.3669pt;height:153.168pt;" o:ole="">
            <v:stroke color="#000000"/>
            <v:imagedata r:id="rId39" o:title="133438168"/>
            <o:lock aspectratio="t"/>
            <w10:anchorLock/>
          </v:shape>
          <o:OLEObject Type="Embed" ProgID="Package" ShapeID="_x0000_i18" DrawAspect="Content" ObjectID="_1393063368" r:id="rId40"/>
        </w:object>
      </w:r>
      <w:r>
        <w:rPr>
          <w:position w:val="-66"/>
          <w:lang w:val="en-US" w:eastAsia="zh-CN"/>
        </w:rPr>
        <w:t>所以：</w:t>
      </w:r>
      <w:r>
        <w:rPr>
          <w:position w:val="-66"/>
          <w:lang w:val="en-US" w:eastAsia="zh-CN"/>
        </w:rPr>
        <w:object>
          <v:shape id="_x0000_i19" type="#_x0000_t75" filled="f" stroked="f" style="width:220.20688pt;height:48.691994pt;" o:ole="">
            <v:stroke color="#000000"/>
            <v:imagedata r:id="rId41" o:title="297691148"/>
            <o:lock aspectratio="t"/>
            <w10:anchorLock/>
          </v:shape>
          <o:OLEObject Type="Embed" ProgID="Package" ShapeID="_x0000_i19" DrawAspect="Content" ObjectID="_1393063369" r:id="rId42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其中，</w:t>
      </w:r>
      <w:r>
        <w:rPr>
          <w:position w:val="-66"/>
          <w:lang w:val="en-US" w:eastAsia="zh-CN"/>
        </w:rPr>
        <w:object>
          <v:shape id="_x0000_i20" type="#_x0000_t75" filled="f" stroked="f" style="width:112.111595pt;height:60.000046pt;" o:ole="">
            <v:stroke color="#000000"/>
            <v:imagedata r:id="rId43" o:title="1978688743"/>
            <o:lock aspectratio="t"/>
            <w10:anchorLock/>
          </v:shape>
          <o:OLEObject Type="Embed" ProgID="Package" ShapeID="_x0000_i20" DrawAspect="Content" ObjectID="_1393063370" r:id="rId44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对红式求平方和：</w:t>
      </w:r>
      <w:r>
        <w:rPr>
          <w:position w:val="-66"/>
          <w:lang w:val="en-US" w:eastAsia="zh-CN"/>
        </w:rPr>
        <w:object>
          <v:shape id="_x0000_i21" type="#_x0000_t75" filled="f" stroked="f" style="width:271.11823pt;height:22.067307pt;" o:ole="">
            <v:stroke color="#000000"/>
            <v:imagedata r:id="rId45" o:title="408520136"/>
            <o:lock aspectratio="t"/>
            <w10:anchorLock/>
          </v:shape>
          <o:OLEObject Type="Embed" ProgID="Package" ShapeID="_x0000_i21" DrawAspect="Content" ObjectID="_1393063371" r:id="rId46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移项可得：</w:t>
      </w:r>
      <w:r>
        <w:rPr>
          <w:position w:val="-66"/>
          <w:lang w:val="en-US" w:eastAsia="zh-CN"/>
        </w:rPr>
        <w:object>
          <v:shape id="_x0000_i22" type="#_x0000_t75" filled="f" stroked="f" style="width:226.99434pt;height:31.191862pt;" o:ole="">
            <v:stroke color="#000000"/>
            <v:imagedata r:id="rId47" o:title="147244196"/>
            <o:lock aspectratio="t"/>
            <w10:anchorLock/>
          </v:shape>
          <o:OLEObject Type="Embed" ProgID="Package" ShapeID="_x0000_i22" DrawAspect="Content" ObjectID="_1393063372" r:id="rId48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bottom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求得：</w:t>
      </w:r>
      <w:r>
        <w:rPr>
          <w:position w:val="-66"/>
          <w:lang w:val="en-US" w:eastAsia="zh-CN"/>
        </w:rPr>
        <w:object>
          <v:shape id="_x0000_i23" type="#_x0000_t75" filled="f" stroked="f" style="width:221.74474pt;height:21.26986pt;" o:ole="">
            <v:stroke color="#000000"/>
            <v:imagedata r:id="rId49" o:title="931312271"/>
            <o:lock aspectratio="t"/>
            <w10:anchorLock/>
          </v:shape>
          <o:OLEObject Type="Embed" ProgID="Package" ShapeID="_x0000_i23" DrawAspect="Content" ObjectID="_1393063373" r:id="rId50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对红式上下相除：</w:t>
      </w:r>
      <w:r>
        <w:rPr>
          <w:position w:val="-66"/>
          <w:lang w:val="en-US" w:eastAsia="zh-CN"/>
        </w:rPr>
        <w:object>
          <v:shape id="_x0000_i24" type="#_x0000_t75" filled="f" stroked="f" style="width:155.49496pt;height:32.312817pt;" o:ole="">
            <v:stroke color="#000000"/>
            <v:imagedata r:id="rId51" o:title="81108094"/>
            <o:lock aspectratio="t"/>
            <w10:anchorLock/>
          </v:shape>
          <o:OLEObject Type="Embed" ProgID="Package" ShapeID="_x0000_i24" DrawAspect="Content" ObjectID="_1393063374" r:id="rId52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求得：</w:t>
      </w:r>
      <w:r>
        <w:rPr>
          <w:position w:val="-66"/>
          <w:lang w:val="en-US" w:eastAsia="zh-CN"/>
        </w:rPr>
        <w:object>
          <v:shape id="_x0000_i25" type="#_x0000_t75" filled="f" stroked="f" style="width:263.61908pt;height:34.06639pt;" o:ole="">
            <v:stroke color="#000000"/>
            <v:imagedata r:id="rId53" o:title="861260653"/>
            <o:lock aspectratio="t"/>
            <w10:anchorLock/>
          </v:shape>
          <o:OLEObject Type="Embed" ProgID="Package" ShapeID="_x0000_i25" DrawAspect="Content" ObjectID="_1393063375" r:id="rId54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bottom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由于：</w:t>
      </w:r>
      <w:r>
        <w:rPr>
          <w:position w:val="-66"/>
          <w:lang w:val="en-US" w:eastAsia="zh-CN"/>
        </w:rPr>
        <w:object>
          <v:shape id="_x0000_i26" type="#_x0000_t75" filled="f" stroked="f" style="width:117.719894pt;height:18.999992pt;" o:ole="">
            <v:stroke color="#000000"/>
            <v:imagedata r:id="rId55" o:title="218639228"/>
            <o:lock aspectratio="t"/>
            <w10:anchorLock/>
          </v:shape>
          <o:OLEObject Type="Embed" ProgID="Package" ShapeID="_x0000_i26" DrawAspect="Content" ObjectID="_1393063376" r:id="rId56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bottom"/>
        <w:rPr>
          <w:position w:val="-66"/>
          <w:lang w:val="en-US" w:eastAsia="zh-CN"/>
        </w:rPr>
      </w:pPr>
      <w:r>
        <w:rPr>
          <w:position w:val="-66"/>
          <w:lang w:val="en-US" w:eastAsia="zh-CN"/>
        </w:rPr>
        <w:t>求得：</w:t>
      </w:r>
      <w:r>
        <w:rPr>
          <w:position w:val="-66"/>
          <w:lang w:val="en-US" w:eastAsia="zh-CN"/>
        </w:rPr>
        <w:object>
          <v:shape id="_x0000_i27" type="#_x0000_t75" filled="f" stroked="f" style="width:117.719894pt;height:18.999992pt;" o:ole="">
            <v:stroke color="#000000"/>
            <v:imagedata r:id="rId57" o:title="5180655091676979140882"/>
            <o:lock aspectratio="t"/>
            <w10:anchorLock/>
          </v:shape>
          <o:OLEObject Type="Embed" ProgID="Package" ShapeID="_x0000_i27" DrawAspect="Content" ObjectID="_1393063377" r:id="rId58"/>
        </w:object>
      </w:r>
    </w:p>
    <w:p>
      <w:pPr>
        <w:ind w:firstLine="420"/>
        <w:jc w:val="both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至此已求得各轴角位移。</w:t>
      </w:r>
    </w:p>
    <w:p>
      <w:pPr>
        <w:jc w:val="both"/>
        <w:rPr>
          <w:sz w:val="24"/>
          <w:szCs w:val="24"/>
          <w:lang w:val="en-US" w:eastAsia="zh-CN"/>
        </w:rPr>
      </w:pPr>
    </w:p>
    <w:p>
      <w:pPr>
        <w:jc w:val="both"/>
        <w:rPr>
          <w:sz w:val="24"/>
          <w:szCs w:val="24"/>
          <w:lang w:val="en-US" w:eastAsia="zh-CN"/>
        </w:rPr>
      </w:pPr>
    </w:p>
    <w:p>
      <w:pPr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另有一种思路：</w:t>
      </w:r>
    </w:p>
    <w:p>
      <w:pPr>
        <w:jc w:val="center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object>
          <v:shape id="_x0000_i28" type="#_x0000_t75" filled="f" stroked="f" style="width:410.11737pt;height:40.619087pt;" o:ole="">
            <v:stroke color="#000000"/>
            <v:imagedata r:id="rId59" o:title="670000861676979317460"/>
            <o:lock aspectratio="t"/>
            <w10:anchorLock/>
          </v:shape>
          <o:OLEObject Type="Embed" ProgID="Package" ShapeID="_x0000_i28" DrawAspect="Content" ObjectID="_1393063378" r:id="rId60"/>
        </w:object>
      </w:r>
    </w:p>
    <w:p>
      <w:pPr>
        <w:jc w:val="center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object>
          <v:shape id="_x0000_i29" type="#_x0000_t75" filled="f" stroked="f" style="width:364.26465pt;height:39.568443pt;" o:ole="">
            <v:stroke color="#000000"/>
            <v:imagedata r:id="rId61" o:title="1919385227"/>
            <o:lock aspectratio="t"/>
            <w10:anchorLock/>
          </v:shape>
          <o:OLEObject Type="Embed" ProgID="Package" ShapeID="_x0000_i29" DrawAspect="Content" ObjectID="_1393063379" r:id="rId62"/>
        </w:object>
      </w:r>
      <w:bookmarkStart w:id="0" w:name="_GoBack"/>
      <w:bookmarkEnd w:id="0"/>
    </w:p>
    <w:p>
      <w:pPr>
        <w:jc w:val="center"/>
        <w:textAlignment w:val="center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取：</w:t>
      </w:r>
      <w:r>
        <w:rPr>
          <w:sz w:val="24"/>
          <w:szCs w:val="24"/>
          <w:lang w:val="en-US" w:eastAsia="zh-CN"/>
        </w:rPr>
        <w:object>
          <v:shape id="_x0000_i30" type="#_x0000_t75" filled="f" stroked="f" style="width:216.69223pt;height:96.63912pt;" o:ole="">
            <v:stroke color="#000000"/>
            <v:imagedata r:id="rId63" o:title="964973259"/>
            <o:lock aspectratio="t"/>
            <w10:anchorLock/>
          </v:shape>
          <o:OLEObject Type="Embed" ProgID="Package" ShapeID="_x0000_i30" DrawAspect="Content" ObjectID="_1393063380" r:id="rId64"/>
        </w:object>
      </w:r>
    </w:p>
    <w:p>
      <w:pPr>
        <w:jc w:val="center"/>
        <w:textAlignment w:val="center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求得：</w:t>
      </w:r>
      <w:r>
        <w:rPr>
          <w:sz w:val="24"/>
          <w:szCs w:val="24"/>
          <w:lang w:val="en-US" w:eastAsia="zh-CN"/>
        </w:rPr>
        <w:object>
          <v:shape id="_x0000_i31" type="#_x0000_t75" filled="f" stroked="f" style="width:257.40604pt;height:70.38687pt;" o:ole="">
            <v:stroke color="#000000"/>
            <v:imagedata r:id="rId65" o:title="1107407178"/>
            <o:lock aspectratio="t"/>
            <w10:anchorLock/>
          </v:shape>
          <o:OLEObject Type="Embed" ProgID="Package" ShapeID="_x0000_i31" DrawAspect="Content" ObjectID="_1393063381" r:id="rId66"/>
        </w:objec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1D3E15FC"/>
    <w:multiLevelType w:val="multilevel"/>
    <w:tmpl w:val="1D3E15FC"/>
    <w:lvl w:ilvl="0">
      <w:start w:val="1"/>
      <w:numFmt w:val="decimal"/>
      <w:lvlRestart w:val="0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hanging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hanging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hanging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hanging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hanging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hanging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 w:val="0"/>
  <w:bordersDoNotSurroundFooter w:val="0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emf"/><Relationship Id="rId6" Type="http://schemas.openxmlformats.org/officeDocument/2006/relationships/oleObject" Target="embeddings/oleObject1.bin"/><Relationship Id="rId7" Type="http://schemas.openxmlformats.org/officeDocument/2006/relationships/image" Target="media/13.wmf"/><Relationship Id="rId8" Type="http://schemas.openxmlformats.org/officeDocument/2006/relationships/oleObject" Target="embeddings/oleObject2.bin"/><Relationship Id="rId9" Type="http://schemas.openxmlformats.org/officeDocument/2006/relationships/image" Target="media/15.wmf"/><Relationship Id="rId10" Type="http://schemas.openxmlformats.org/officeDocument/2006/relationships/oleObject" Target="embeddings/oleObject3.bin"/><Relationship Id="rId11" Type="http://schemas.openxmlformats.org/officeDocument/2006/relationships/image" Target="media/17.wmf"/><Relationship Id="rId12" Type="http://schemas.openxmlformats.org/officeDocument/2006/relationships/oleObject" Target="embeddings/oleObject4.bin"/><Relationship Id="rId13" Type="http://schemas.openxmlformats.org/officeDocument/2006/relationships/image" Target="media/19.wmf"/><Relationship Id="rId14" Type="http://schemas.openxmlformats.org/officeDocument/2006/relationships/oleObject" Target="embeddings/oleObject5.bin"/><Relationship Id="rId15" Type="http://schemas.openxmlformats.org/officeDocument/2006/relationships/image" Target="media/21.wmf"/><Relationship Id="rId16" Type="http://schemas.openxmlformats.org/officeDocument/2006/relationships/oleObject" Target="embeddings/oleObject6.bin"/><Relationship Id="rId17" Type="http://schemas.openxmlformats.org/officeDocument/2006/relationships/image" Target="media/23.wmf"/><Relationship Id="rId18" Type="http://schemas.openxmlformats.org/officeDocument/2006/relationships/oleObject" Target="embeddings/oleObject7.bin"/><Relationship Id="rId19" Type="http://schemas.openxmlformats.org/officeDocument/2006/relationships/image" Target="media/25.emf"/><Relationship Id="rId20" Type="http://schemas.openxmlformats.org/officeDocument/2006/relationships/oleObject" Target="embeddings/oleObject8.bin"/><Relationship Id="rId21" Type="http://schemas.openxmlformats.org/officeDocument/2006/relationships/image" Target="media/27.emf"/><Relationship Id="rId22" Type="http://schemas.openxmlformats.org/officeDocument/2006/relationships/oleObject" Target="embeddings/oleObject9.bin"/><Relationship Id="rId23" Type="http://schemas.openxmlformats.org/officeDocument/2006/relationships/image" Target="media/29.emf"/><Relationship Id="rId24" Type="http://schemas.openxmlformats.org/officeDocument/2006/relationships/oleObject" Target="embeddings/oleObject10.bin"/><Relationship Id="rId25" Type="http://schemas.openxmlformats.org/officeDocument/2006/relationships/image" Target="media/31.emf"/><Relationship Id="rId26" Type="http://schemas.openxmlformats.org/officeDocument/2006/relationships/oleObject" Target="embeddings/oleObject11.bin"/><Relationship Id="rId27" Type="http://schemas.openxmlformats.org/officeDocument/2006/relationships/image" Target="media/33.emf"/><Relationship Id="rId28" Type="http://schemas.openxmlformats.org/officeDocument/2006/relationships/oleObject" Target="embeddings/oleObject12.bin"/><Relationship Id="rId29" Type="http://schemas.openxmlformats.org/officeDocument/2006/relationships/image" Target="media/35.emf"/><Relationship Id="rId30" Type="http://schemas.openxmlformats.org/officeDocument/2006/relationships/oleObject" Target="embeddings/oleObject13.bin"/><Relationship Id="rId31" Type="http://schemas.openxmlformats.org/officeDocument/2006/relationships/image" Target="media/37.wmf"/><Relationship Id="rId32" Type="http://schemas.openxmlformats.org/officeDocument/2006/relationships/oleObject" Target="embeddings/oleObject14.bin"/><Relationship Id="rId33" Type="http://schemas.openxmlformats.org/officeDocument/2006/relationships/image" Target="media/39.emf"/><Relationship Id="rId34" Type="http://schemas.openxmlformats.org/officeDocument/2006/relationships/oleObject" Target="embeddings/oleObject15.bin"/><Relationship Id="rId35" Type="http://schemas.openxmlformats.org/officeDocument/2006/relationships/image" Target="media/41.emf"/><Relationship Id="rId36" Type="http://schemas.openxmlformats.org/officeDocument/2006/relationships/oleObject" Target="embeddings/oleObject16.bin"/><Relationship Id="rId37" Type="http://schemas.openxmlformats.org/officeDocument/2006/relationships/image" Target="media/43.emf"/><Relationship Id="rId38" Type="http://schemas.openxmlformats.org/officeDocument/2006/relationships/oleObject" Target="embeddings/oleObject17.bin"/><Relationship Id="rId39" Type="http://schemas.openxmlformats.org/officeDocument/2006/relationships/image" Target="media/45.emf"/><Relationship Id="rId40" Type="http://schemas.openxmlformats.org/officeDocument/2006/relationships/oleObject" Target="embeddings/oleObject18.bin"/><Relationship Id="rId41" Type="http://schemas.openxmlformats.org/officeDocument/2006/relationships/image" Target="media/47.emf"/><Relationship Id="rId42" Type="http://schemas.openxmlformats.org/officeDocument/2006/relationships/oleObject" Target="embeddings/oleObject19.bin"/><Relationship Id="rId43" Type="http://schemas.openxmlformats.org/officeDocument/2006/relationships/image" Target="media/49.emf"/><Relationship Id="rId44" Type="http://schemas.openxmlformats.org/officeDocument/2006/relationships/oleObject" Target="embeddings/oleObject20.bin"/><Relationship Id="rId45" Type="http://schemas.openxmlformats.org/officeDocument/2006/relationships/image" Target="media/51.emf"/><Relationship Id="rId46" Type="http://schemas.openxmlformats.org/officeDocument/2006/relationships/oleObject" Target="embeddings/oleObject21.bin"/><Relationship Id="rId47" Type="http://schemas.openxmlformats.org/officeDocument/2006/relationships/image" Target="media/53.emf"/><Relationship Id="rId48" Type="http://schemas.openxmlformats.org/officeDocument/2006/relationships/oleObject" Target="embeddings/oleObject22.bin"/><Relationship Id="rId49" Type="http://schemas.openxmlformats.org/officeDocument/2006/relationships/image" Target="media/55.emf"/><Relationship Id="rId50" Type="http://schemas.openxmlformats.org/officeDocument/2006/relationships/oleObject" Target="embeddings/oleObject23.bin"/><Relationship Id="rId51" Type="http://schemas.openxmlformats.org/officeDocument/2006/relationships/image" Target="media/57.emf"/><Relationship Id="rId52" Type="http://schemas.openxmlformats.org/officeDocument/2006/relationships/oleObject" Target="embeddings/oleObject24.bin"/><Relationship Id="rId53" Type="http://schemas.openxmlformats.org/officeDocument/2006/relationships/image" Target="media/59.emf"/><Relationship Id="rId54" Type="http://schemas.openxmlformats.org/officeDocument/2006/relationships/oleObject" Target="embeddings/oleObject25.bin"/><Relationship Id="rId55" Type="http://schemas.openxmlformats.org/officeDocument/2006/relationships/image" Target="media/61.emf"/><Relationship Id="rId56" Type="http://schemas.openxmlformats.org/officeDocument/2006/relationships/oleObject" Target="embeddings/oleObject26.bin"/><Relationship Id="rId57" Type="http://schemas.openxmlformats.org/officeDocument/2006/relationships/image" Target="media/63.emf"/><Relationship Id="rId58" Type="http://schemas.openxmlformats.org/officeDocument/2006/relationships/oleObject" Target="embeddings/oleObject27.bin"/><Relationship Id="rId59" Type="http://schemas.openxmlformats.org/officeDocument/2006/relationships/image" Target="media/65.emf"/><Relationship Id="rId60" Type="http://schemas.openxmlformats.org/officeDocument/2006/relationships/oleObject" Target="embeddings/oleObject28.bin"/><Relationship Id="rId61" Type="http://schemas.openxmlformats.org/officeDocument/2006/relationships/image" Target="media/67.emf"/><Relationship Id="rId62" Type="http://schemas.openxmlformats.org/officeDocument/2006/relationships/oleObject" Target="embeddings/oleObject29.bin"/><Relationship Id="rId63" Type="http://schemas.openxmlformats.org/officeDocument/2006/relationships/image" Target="media/69.emf"/><Relationship Id="rId64" Type="http://schemas.openxmlformats.org/officeDocument/2006/relationships/oleObject" Target="embeddings/oleObject30.bin"/><Relationship Id="rId65" Type="http://schemas.openxmlformats.org/officeDocument/2006/relationships/image" Target="media/71.emf"/><Relationship Id="rId66" Type="http://schemas.openxmlformats.org/officeDocument/2006/relationships/oleObject" Target="embeddings/oleObject31.bin"/><Relationship Id="rId67" Type="http://schemas.openxmlformats.org/officeDocument/2006/relationships/styles" Target="styles.xml"/><Relationship Id="rId68" Type="http://schemas.openxmlformats.org/officeDocument/2006/relationships/numbering" Target="numbering.xml"/><Relationship Id="rId6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314</TotalTime>
  <Application>Yozo_Office27021597764231180</Application>
  <Pages>5</Pages>
  <Words>0</Words>
  <Characters>528</Characters>
  <Lines>0</Lines>
  <Paragraphs>58</Paragraphs>
  <CharactersWithSpaces>704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NeverRobot</dc:creator>
  <cp:lastModifiedBy>tongh</cp:lastModifiedBy>
  <cp:revision>0</cp:revision>
  <dcterms:created xsi:type="dcterms:W3CDTF">2021-08-10T10:33:00Z</dcterms:created>
  <dcterms:modified xsi:type="dcterms:W3CDTF">2023-02-21T12:00:17Z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